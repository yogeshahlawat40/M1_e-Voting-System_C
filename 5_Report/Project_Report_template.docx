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4AF2C0EC" w:rsidR="006F3721" w:rsidRPr="00F40045" w:rsidRDefault="003376E2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Report on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e-Voting System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48DC9B5B" w14:textId="4AF2C0EC" w:rsidR="006F3721" w:rsidRPr="00F40045" w:rsidRDefault="003376E2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Report on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>e-Voting System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71F58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28ED00F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ar-SA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5DE00DC0" w:rsidR="002979C3" w:rsidRPr="00404B4F" w:rsidRDefault="003376E2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77C6DCA" w:rsidR="002979C3" w:rsidRPr="00B96BE2" w:rsidRDefault="003376E2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30-03-22</w:t>
            </w:r>
          </w:p>
        </w:tc>
        <w:tc>
          <w:tcPr>
            <w:tcW w:w="863" w:type="pct"/>
            <w:vAlign w:val="center"/>
          </w:tcPr>
          <w:p w14:paraId="48DC9A5B" w14:textId="7CF4C229" w:rsidR="001B4CE7" w:rsidRPr="007B3ACD" w:rsidRDefault="003376E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Yogesh Kumar</w:t>
            </w:r>
          </w:p>
        </w:tc>
        <w:tc>
          <w:tcPr>
            <w:tcW w:w="785" w:type="pct"/>
            <w:vAlign w:val="center"/>
          </w:tcPr>
          <w:p w14:paraId="48DC9A5C" w14:textId="1AB20342" w:rsidR="002979C3" w:rsidRPr="00997756" w:rsidRDefault="002C5CD1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LTTS</w:t>
            </w: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2" w:name="_GoBack"/>
      <w:bookmarkEnd w:id="2"/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1A4D12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3"/>
    <w:bookmarkEnd w:id="4"/>
    <w:p w14:paraId="48DC9A9B" w14:textId="77777777" w:rsidR="00053C2C" w:rsidRDefault="00053C2C" w:rsidP="00053C2C"/>
    <w:sectPr w:rsidR="00053C2C" w:rsidSect="00015EE5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3DC52D" w14:textId="77777777" w:rsidR="001A4D12" w:rsidRDefault="001A4D12" w:rsidP="006A582B">
      <w:r>
        <w:separator/>
      </w:r>
    </w:p>
  </w:endnote>
  <w:endnote w:type="continuationSeparator" w:id="0">
    <w:p w14:paraId="2A4B4142" w14:textId="77777777" w:rsidR="001A4D12" w:rsidRDefault="001A4D12" w:rsidP="006A582B">
      <w:r>
        <w:continuationSeparator/>
      </w:r>
    </w:p>
  </w:endnote>
  <w:endnote w:type="continuationNotice" w:id="1">
    <w:p w14:paraId="11850428" w14:textId="77777777" w:rsidR="001A4D12" w:rsidRDefault="001A4D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C5CD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C5CD1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2B15B7" w14:textId="77777777" w:rsidR="001A4D12" w:rsidRDefault="001A4D12" w:rsidP="006A582B">
      <w:r>
        <w:separator/>
      </w:r>
    </w:p>
  </w:footnote>
  <w:footnote w:type="continuationSeparator" w:id="0">
    <w:p w14:paraId="6DE8E128" w14:textId="77777777" w:rsidR="001A4D12" w:rsidRDefault="001A4D12" w:rsidP="006A582B">
      <w:r>
        <w:continuationSeparator/>
      </w:r>
    </w:p>
  </w:footnote>
  <w:footnote w:type="continuationNotice" w:id="1">
    <w:p w14:paraId="59578876" w14:textId="77777777" w:rsidR="001A4D12" w:rsidRDefault="001A4D1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D12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C5CD1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376E2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0294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62326AD1-1D36-4C86-8C0A-7F41DE9A485B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4B64459-94B3-4F23-8151-DC6CD7A5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194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Yogesh</cp:lastModifiedBy>
  <cp:revision>2</cp:revision>
  <cp:lastPrinted>2014-03-29T07:34:00Z</cp:lastPrinted>
  <dcterms:created xsi:type="dcterms:W3CDTF">2022-03-31T13:58:00Z</dcterms:created>
  <dcterms:modified xsi:type="dcterms:W3CDTF">2022-03-31T13:58:00Z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